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2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683B19" w14:paraId="4A37138E" w14:textId="77777777" w:rsidTr="00683B19">
        <w:trPr>
          <w:trHeight w:val="4410"/>
        </w:trPr>
        <w:tc>
          <w:tcPr>
            <w:tcW w:w="3600" w:type="dxa"/>
            <w:vAlign w:val="bottom"/>
          </w:tcPr>
          <w:p w14:paraId="2BF1CE1A" w14:textId="77777777" w:rsidR="00683B19" w:rsidRDefault="00683B19" w:rsidP="00683B19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EE842D" wp14:editId="2D61DDDA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763270</wp:posOffset>
                  </wp:positionV>
                  <wp:extent cx="1772285" cy="1822450"/>
                  <wp:effectExtent l="95250" t="76200" r="94615" b="958850"/>
                  <wp:wrapNone/>
                  <wp:docPr id="148978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783644" name="Picture 148978364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285" cy="18224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67C9176" w14:textId="77777777" w:rsidR="00683B19" w:rsidRDefault="00683B19" w:rsidP="00683B19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3E549CA" w14:textId="77777777" w:rsidR="00683B19" w:rsidRDefault="00683B19" w:rsidP="00683B19">
            <w:pPr>
              <w:pStyle w:val="Title"/>
            </w:pPr>
            <w:r>
              <w:t>Danish Nazir</w:t>
            </w:r>
          </w:p>
          <w:p w14:paraId="2E4C8FD8" w14:textId="77777777" w:rsidR="00683B19" w:rsidRDefault="00683B19" w:rsidP="00683B19">
            <w:pPr>
              <w:pStyle w:val="Subtitle"/>
            </w:pPr>
            <w:r w:rsidRPr="00683B19">
              <w:rPr>
                <w:spacing w:val="0"/>
                <w:w w:val="82"/>
              </w:rPr>
              <w:t>MERN Develope</w:t>
            </w:r>
            <w:r w:rsidRPr="00683B19">
              <w:rPr>
                <w:spacing w:val="20"/>
                <w:w w:val="82"/>
              </w:rPr>
              <w:t>r</w:t>
            </w:r>
          </w:p>
        </w:tc>
      </w:tr>
      <w:tr w:rsidR="00683B19" w14:paraId="472AAAFD" w14:textId="77777777" w:rsidTr="00683B19">
        <w:tc>
          <w:tcPr>
            <w:tcW w:w="3600" w:type="dxa"/>
          </w:tcPr>
          <w:sdt>
            <w:sdtPr>
              <w:id w:val="-1711873194"/>
              <w:placeholder>
                <w:docPart w:val="78B9B015CEF040FD9936E137C7A2A030"/>
              </w:placeholder>
              <w:temporary/>
              <w:showingPlcHdr/>
              <w15:appearance w15:val="hidden"/>
            </w:sdtPr>
            <w:sdtContent>
              <w:p w14:paraId="3DF6105E" w14:textId="77777777" w:rsidR="00683B19" w:rsidRDefault="00683B19" w:rsidP="00683B19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DEC190" w14:textId="77777777" w:rsidR="00683B19" w:rsidRPr="0009020F" w:rsidRDefault="00683B19" w:rsidP="00683B19">
            <w:pPr>
              <w:spacing w:line="276" w:lineRule="auto"/>
              <w:jc w:val="both"/>
              <w:rPr>
                <w:b/>
                <w:bCs/>
                <w:sz w:val="20"/>
                <w:szCs w:val="24"/>
              </w:rPr>
            </w:pPr>
            <w:r w:rsidRPr="00F401E5">
              <w:rPr>
                <w:sz w:val="20"/>
                <w:szCs w:val="24"/>
              </w:rPr>
              <w:t xml:space="preserve">I'm finding work as a MERN Developer, I specialize in building modern and interactive responsive user interfaces using the latest frameworks and libraries like React.js / Next.js / Bootstrap / Tailwind. I also have knowledge of TypeScript—and familiarity with version control systems such as </w:t>
            </w:r>
            <w:r w:rsidRPr="0009020F">
              <w:rPr>
                <w:b/>
                <w:bCs/>
                <w:sz w:val="20"/>
                <w:szCs w:val="24"/>
              </w:rPr>
              <w:t>Git, Git Hub, and Git Lab.</w:t>
            </w:r>
          </w:p>
          <w:p w14:paraId="33B47BDE" w14:textId="77777777" w:rsidR="00683B19" w:rsidRDefault="00683B19" w:rsidP="00683B19"/>
          <w:sdt>
            <w:sdtPr>
              <w:id w:val="-1954003311"/>
              <w:placeholder>
                <w:docPart w:val="AD4563C298D24A5690FF642A1EE88924"/>
              </w:placeholder>
              <w:temporary/>
              <w:showingPlcHdr/>
              <w15:appearance w15:val="hidden"/>
            </w:sdtPr>
            <w:sdtContent>
              <w:p w14:paraId="2E00C339" w14:textId="77777777" w:rsidR="00683B19" w:rsidRPr="00CB0055" w:rsidRDefault="00683B19" w:rsidP="00683B19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16"/>
                <w:szCs w:val="20"/>
              </w:rPr>
              <w:id w:val="1111563247"/>
              <w:placeholder>
                <w:docPart w:val="4C556A7E27D44C18A1A8957BACE976B6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4"/>
              </w:rPr>
            </w:sdtEndPr>
            <w:sdtContent>
              <w:p w14:paraId="6E4E37CC" w14:textId="77777777" w:rsidR="00683B19" w:rsidRPr="0009020F" w:rsidRDefault="00683B19" w:rsidP="00683B19">
                <w:pPr>
                  <w:rPr>
                    <w:sz w:val="20"/>
                    <w:szCs w:val="24"/>
                  </w:rPr>
                </w:pPr>
                <w:r w:rsidRPr="0009020F">
                  <w:rPr>
                    <w:b/>
                    <w:bCs/>
                    <w:sz w:val="20"/>
                    <w:szCs w:val="24"/>
                  </w:rPr>
                  <w:t>PHONE:</w:t>
                </w:r>
              </w:p>
            </w:sdtContent>
          </w:sdt>
          <w:p w14:paraId="49BF81FF" w14:textId="77777777" w:rsidR="00683B19" w:rsidRPr="0009020F" w:rsidRDefault="00683B19" w:rsidP="00683B19">
            <w:pPr>
              <w:rPr>
                <w:sz w:val="20"/>
                <w:szCs w:val="24"/>
              </w:rPr>
            </w:pPr>
            <w:r w:rsidRPr="0009020F">
              <w:rPr>
                <w:sz w:val="20"/>
                <w:szCs w:val="24"/>
              </w:rPr>
              <w:t>0316-3866329</w:t>
            </w:r>
          </w:p>
          <w:p w14:paraId="52EAFB43" w14:textId="77777777" w:rsidR="00683B19" w:rsidRPr="0009020F" w:rsidRDefault="00683B19" w:rsidP="00683B19">
            <w:pPr>
              <w:rPr>
                <w:sz w:val="20"/>
                <w:szCs w:val="24"/>
              </w:rPr>
            </w:pPr>
          </w:p>
          <w:sdt>
            <w:sdtPr>
              <w:rPr>
                <w:b/>
                <w:bCs/>
                <w:sz w:val="20"/>
                <w:szCs w:val="24"/>
              </w:rPr>
              <w:id w:val="-240260293"/>
              <w:placeholder>
                <w:docPart w:val="235BE7D84D2B448C8C4B6227B89CAAFF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14:paraId="1BB61B33" w14:textId="77777777" w:rsidR="00683B19" w:rsidRPr="0009020F" w:rsidRDefault="00683B19" w:rsidP="00683B19">
                <w:pPr>
                  <w:rPr>
                    <w:b/>
                    <w:bCs/>
                    <w:sz w:val="20"/>
                    <w:szCs w:val="24"/>
                  </w:rPr>
                </w:pPr>
                <w:r w:rsidRPr="0009020F">
                  <w:rPr>
                    <w:b/>
                    <w:bCs/>
                    <w:sz w:val="20"/>
                    <w:szCs w:val="24"/>
                  </w:rPr>
                  <w:t>EMAIL:</w:t>
                </w:r>
              </w:p>
            </w:sdtContent>
          </w:sdt>
          <w:p w14:paraId="343E2F8C" w14:textId="77777777" w:rsidR="00683B19" w:rsidRPr="0009020F" w:rsidRDefault="00683B19" w:rsidP="00683B19">
            <w:pPr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</w:pPr>
            <w:r w:rsidRPr="0009020F"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  <w:t>dnazir343@gmail.com</w:t>
            </w:r>
          </w:p>
          <w:p w14:paraId="50B2D44B" w14:textId="77777777" w:rsidR="00683B19" w:rsidRPr="0009020F" w:rsidRDefault="00683B19" w:rsidP="00683B19">
            <w:pPr>
              <w:rPr>
                <w:color w:val="355D7E" w:themeColor="accent1" w:themeShade="80"/>
                <w:sz w:val="20"/>
                <w:szCs w:val="24"/>
                <w:u w:val="single"/>
              </w:rPr>
            </w:pPr>
          </w:p>
          <w:p w14:paraId="77871131" w14:textId="77777777" w:rsidR="00683B19" w:rsidRPr="0009020F" w:rsidRDefault="00683B19" w:rsidP="00683B19">
            <w:pPr>
              <w:rPr>
                <w:b/>
                <w:bCs/>
                <w:sz w:val="20"/>
                <w:szCs w:val="24"/>
              </w:rPr>
            </w:pPr>
            <w:r w:rsidRPr="0009020F">
              <w:rPr>
                <w:b/>
                <w:bCs/>
                <w:sz w:val="20"/>
                <w:szCs w:val="24"/>
              </w:rPr>
              <w:t>LinkedIn:</w:t>
            </w:r>
          </w:p>
          <w:p w14:paraId="13AB7DBD" w14:textId="77777777" w:rsidR="00683B19" w:rsidRPr="0009020F" w:rsidRDefault="00683B19" w:rsidP="00683B19">
            <w:pPr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</w:pPr>
            <w:r w:rsidRPr="0009020F">
              <w:rPr>
                <w:rFonts w:ascii="Segoe UI" w:hAnsi="Segoe UI" w:cs="Segoe UI"/>
                <w:b/>
                <w:bCs/>
                <w:color w:val="355D7E" w:themeColor="accent1" w:themeShade="80"/>
                <w:sz w:val="20"/>
                <w:szCs w:val="20"/>
                <w:u w:val="single"/>
                <w:shd w:val="clear" w:color="auto" w:fill="F3F2F0"/>
              </w:rPr>
              <w:t>https://www.linkedin.com/in/danish-nazir-553310272</w:t>
            </w:r>
          </w:p>
          <w:p w14:paraId="350375BB" w14:textId="77777777" w:rsidR="00683B19" w:rsidRPr="0009020F" w:rsidRDefault="00683B19" w:rsidP="00683B19">
            <w:pPr>
              <w:pStyle w:val="Heading3"/>
              <w:rPr>
                <w:sz w:val="32"/>
                <w:szCs w:val="28"/>
              </w:rPr>
            </w:pPr>
            <w:r w:rsidRPr="0009020F">
              <w:rPr>
                <w:sz w:val="32"/>
                <w:szCs w:val="28"/>
              </w:rPr>
              <w:t>Skills</w:t>
            </w:r>
          </w:p>
          <w:p w14:paraId="60C85801" w14:textId="77777777" w:rsidR="00683B19" w:rsidRPr="0009020F" w:rsidRDefault="00683B19" w:rsidP="00683B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4"/>
              </w:rPr>
            </w:pPr>
            <w:r w:rsidRPr="0009020F">
              <w:rPr>
                <w:sz w:val="20"/>
                <w:szCs w:val="24"/>
              </w:rPr>
              <w:t>HTML 5</w:t>
            </w:r>
          </w:p>
          <w:p w14:paraId="00E50CBD" w14:textId="77777777" w:rsidR="00683B19" w:rsidRPr="0009020F" w:rsidRDefault="00683B19" w:rsidP="00683B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4"/>
              </w:rPr>
            </w:pPr>
            <w:r w:rsidRPr="0009020F">
              <w:rPr>
                <w:sz w:val="20"/>
                <w:szCs w:val="24"/>
              </w:rPr>
              <w:t>CSS (Tailwind, Bootstrap)</w:t>
            </w:r>
          </w:p>
          <w:p w14:paraId="6E265120" w14:textId="77777777" w:rsidR="00683B19" w:rsidRPr="0009020F" w:rsidRDefault="00683B19" w:rsidP="00683B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4"/>
              </w:rPr>
            </w:pPr>
            <w:r w:rsidRPr="0009020F">
              <w:rPr>
                <w:sz w:val="20"/>
                <w:szCs w:val="24"/>
              </w:rPr>
              <w:t>JavaScript (DOM, ES6, Advance)</w:t>
            </w:r>
          </w:p>
          <w:p w14:paraId="4F0327BF" w14:textId="77777777" w:rsidR="00683B19" w:rsidRPr="0009020F" w:rsidRDefault="00683B19" w:rsidP="00683B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4"/>
              </w:rPr>
            </w:pPr>
            <w:r w:rsidRPr="0009020F">
              <w:rPr>
                <w:sz w:val="20"/>
                <w:szCs w:val="24"/>
              </w:rPr>
              <w:t>React.JS (Next.JS)</w:t>
            </w:r>
          </w:p>
          <w:p w14:paraId="471897CA" w14:textId="77777777" w:rsidR="00683B19" w:rsidRPr="0009020F" w:rsidRDefault="00683B19" w:rsidP="00683B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4"/>
              </w:rPr>
            </w:pPr>
            <w:r w:rsidRPr="0009020F">
              <w:rPr>
                <w:sz w:val="20"/>
                <w:szCs w:val="24"/>
              </w:rPr>
              <w:t>Node.JS (Express.JS)</w:t>
            </w:r>
          </w:p>
          <w:p w14:paraId="1583EC37" w14:textId="77777777" w:rsidR="00683B19" w:rsidRPr="004D3011" w:rsidRDefault="00683B19" w:rsidP="00683B1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09020F">
              <w:rPr>
                <w:sz w:val="20"/>
                <w:szCs w:val="24"/>
              </w:rPr>
              <w:t>MongoDB (Mongoose)</w:t>
            </w:r>
          </w:p>
        </w:tc>
        <w:tc>
          <w:tcPr>
            <w:tcW w:w="720" w:type="dxa"/>
          </w:tcPr>
          <w:p w14:paraId="0109A691" w14:textId="77777777" w:rsidR="00683B19" w:rsidRDefault="00683B19" w:rsidP="00683B1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16B48CFC21742E7B9FF7D1D09CB69E0"/>
              </w:placeholder>
              <w:temporary/>
              <w:showingPlcHdr/>
              <w15:appearance w15:val="hidden"/>
            </w:sdtPr>
            <w:sdtContent>
              <w:p w14:paraId="6A47BF12" w14:textId="77777777" w:rsidR="00683B19" w:rsidRDefault="00683B19" w:rsidP="00683B19">
                <w:pPr>
                  <w:pStyle w:val="Heading2"/>
                </w:pPr>
                <w:r w:rsidRPr="00FC4DCE">
                  <w:rPr>
                    <w:sz w:val="24"/>
                    <w:szCs w:val="28"/>
                  </w:rPr>
                  <w:t>EDUCATION</w:t>
                </w:r>
              </w:p>
            </w:sdtContent>
          </w:sdt>
          <w:p w14:paraId="5D7A10CC" w14:textId="77777777" w:rsidR="00683B19" w:rsidRPr="001634CF" w:rsidRDefault="00683B19" w:rsidP="00683B19">
            <w:pPr>
              <w:rPr>
                <w:b/>
                <w:bCs/>
                <w:sz w:val="20"/>
                <w:szCs w:val="24"/>
              </w:rPr>
            </w:pPr>
            <w:r w:rsidRPr="001634CF">
              <w:rPr>
                <w:b/>
                <w:bCs/>
                <w:sz w:val="20"/>
                <w:szCs w:val="24"/>
              </w:rPr>
              <w:t>Municipal Graduate College Faisalabad</w:t>
            </w:r>
          </w:p>
          <w:p w14:paraId="2EE33FB2" w14:textId="77777777" w:rsidR="00683B19" w:rsidRPr="00A34B0B" w:rsidRDefault="00683B19" w:rsidP="00683B19">
            <w:pPr>
              <w:rPr>
                <w:sz w:val="20"/>
                <w:szCs w:val="24"/>
              </w:rPr>
            </w:pPr>
            <w:r w:rsidRPr="00A34B0B">
              <w:rPr>
                <w:sz w:val="20"/>
                <w:szCs w:val="24"/>
              </w:rPr>
              <w:t>2020-2024</w:t>
            </w:r>
          </w:p>
          <w:p w14:paraId="5F0F647B" w14:textId="77777777" w:rsidR="00683B19" w:rsidRPr="00A34B0B" w:rsidRDefault="00683B19" w:rsidP="00683B19">
            <w:pPr>
              <w:rPr>
                <w:sz w:val="20"/>
                <w:szCs w:val="24"/>
              </w:rPr>
            </w:pPr>
            <w:r w:rsidRPr="00A34B0B">
              <w:rPr>
                <w:sz w:val="20"/>
                <w:szCs w:val="24"/>
              </w:rPr>
              <w:t>BS Computer Science (Continue)</w:t>
            </w:r>
          </w:p>
          <w:p w14:paraId="6C8EB433" w14:textId="77777777" w:rsidR="00683B19" w:rsidRDefault="00683B19" w:rsidP="00683B19">
            <w:pPr>
              <w:pStyle w:val="Heading4"/>
            </w:pPr>
          </w:p>
          <w:p w14:paraId="39A3E97C" w14:textId="77777777" w:rsidR="00683B19" w:rsidRPr="00FC4DCE" w:rsidRDefault="00683B19" w:rsidP="00683B19">
            <w:pPr>
              <w:pStyle w:val="Heading4"/>
              <w:rPr>
                <w:sz w:val="20"/>
                <w:szCs w:val="24"/>
              </w:rPr>
            </w:pPr>
            <w:r w:rsidRPr="00FC4DCE">
              <w:rPr>
                <w:sz w:val="20"/>
                <w:szCs w:val="24"/>
              </w:rPr>
              <w:t xml:space="preserve">Center of Excellence Higher Secondary School </w:t>
            </w:r>
            <w:proofErr w:type="spellStart"/>
            <w:r w:rsidRPr="00FC4DCE">
              <w:rPr>
                <w:sz w:val="20"/>
                <w:szCs w:val="24"/>
              </w:rPr>
              <w:t>Jaranwala</w:t>
            </w:r>
            <w:proofErr w:type="spellEnd"/>
          </w:p>
          <w:p w14:paraId="604115AF" w14:textId="77777777" w:rsidR="00683B19" w:rsidRPr="00A34B0B" w:rsidRDefault="00683B19" w:rsidP="00683B19">
            <w:pPr>
              <w:rPr>
                <w:sz w:val="20"/>
                <w:szCs w:val="24"/>
              </w:rPr>
            </w:pPr>
            <w:r w:rsidRPr="00A34B0B">
              <w:rPr>
                <w:sz w:val="20"/>
                <w:szCs w:val="24"/>
              </w:rPr>
              <w:t>2016-2018</w:t>
            </w:r>
          </w:p>
          <w:p w14:paraId="3BE9BA09" w14:textId="77777777" w:rsidR="00683B19" w:rsidRPr="00A34B0B" w:rsidRDefault="00683B19" w:rsidP="00683B19">
            <w:pPr>
              <w:rPr>
                <w:sz w:val="20"/>
                <w:szCs w:val="24"/>
              </w:rPr>
            </w:pPr>
            <w:r w:rsidRPr="00A34B0B">
              <w:rPr>
                <w:sz w:val="20"/>
                <w:szCs w:val="24"/>
              </w:rPr>
              <w:t>Matric: Computer Science, got 70% marks in exams.</w:t>
            </w:r>
          </w:p>
          <w:p w14:paraId="1092AE7C" w14:textId="77777777" w:rsidR="00683B19" w:rsidRDefault="00683B19" w:rsidP="00683B19">
            <w:pPr>
              <w:pStyle w:val="Heading4"/>
              <w:rPr>
                <w:sz w:val="20"/>
                <w:szCs w:val="24"/>
              </w:rPr>
            </w:pPr>
          </w:p>
          <w:p w14:paraId="663C7BE6" w14:textId="77777777" w:rsidR="00683B19" w:rsidRPr="00FC4DCE" w:rsidRDefault="00683B19" w:rsidP="00683B19">
            <w:pPr>
              <w:pStyle w:val="Heading4"/>
              <w:rPr>
                <w:sz w:val="20"/>
                <w:szCs w:val="24"/>
              </w:rPr>
            </w:pPr>
            <w:proofErr w:type="spellStart"/>
            <w:r w:rsidRPr="00FC4DCE">
              <w:rPr>
                <w:sz w:val="20"/>
                <w:szCs w:val="24"/>
              </w:rPr>
              <w:t>Shiblee</w:t>
            </w:r>
            <w:proofErr w:type="spellEnd"/>
            <w:r w:rsidRPr="00FC4DCE">
              <w:rPr>
                <w:sz w:val="20"/>
                <w:szCs w:val="24"/>
              </w:rPr>
              <w:t xml:space="preserve"> College </w:t>
            </w:r>
            <w:proofErr w:type="spellStart"/>
            <w:r w:rsidRPr="00FC4DCE">
              <w:rPr>
                <w:sz w:val="20"/>
                <w:szCs w:val="24"/>
              </w:rPr>
              <w:t>Jaranwala</w:t>
            </w:r>
            <w:proofErr w:type="spellEnd"/>
          </w:p>
          <w:p w14:paraId="396A10E1" w14:textId="77777777" w:rsidR="00683B19" w:rsidRPr="00A34B0B" w:rsidRDefault="00683B19" w:rsidP="00683B19">
            <w:pPr>
              <w:pStyle w:val="Date"/>
              <w:rPr>
                <w:sz w:val="20"/>
                <w:szCs w:val="24"/>
              </w:rPr>
            </w:pPr>
            <w:r w:rsidRPr="00A34B0B">
              <w:rPr>
                <w:sz w:val="20"/>
                <w:szCs w:val="24"/>
              </w:rPr>
              <w:t>2018 - 2020</w:t>
            </w:r>
          </w:p>
          <w:p w14:paraId="351657EA" w14:textId="77777777" w:rsidR="00683B19" w:rsidRPr="00A34B0B" w:rsidRDefault="00683B19" w:rsidP="00683B19">
            <w:pPr>
              <w:rPr>
                <w:sz w:val="20"/>
                <w:szCs w:val="24"/>
              </w:rPr>
            </w:pPr>
            <w:r w:rsidRPr="00A34B0B">
              <w:rPr>
                <w:sz w:val="20"/>
                <w:szCs w:val="24"/>
              </w:rPr>
              <w:t>Intermediate: ICS, got 64% marks in exams</w:t>
            </w:r>
          </w:p>
          <w:p w14:paraId="35376D1F" w14:textId="77777777" w:rsidR="00683B19" w:rsidRPr="00FC4DCE" w:rsidRDefault="00683B19" w:rsidP="00683B19">
            <w:pPr>
              <w:pStyle w:val="Heading2"/>
              <w:rPr>
                <w:sz w:val="24"/>
                <w:szCs w:val="28"/>
              </w:rPr>
            </w:pPr>
            <w:r w:rsidRPr="00FC4DCE">
              <w:rPr>
                <w:sz w:val="24"/>
                <w:szCs w:val="28"/>
              </w:rPr>
              <w:t xml:space="preserve">Projects </w:t>
            </w:r>
          </w:p>
          <w:p w14:paraId="2A62122F" w14:textId="77777777" w:rsidR="00683B19" w:rsidRPr="00FC4DCE" w:rsidRDefault="00683B19" w:rsidP="00683B19">
            <w:pPr>
              <w:pStyle w:val="Heading4"/>
              <w:rPr>
                <w:sz w:val="20"/>
                <w:szCs w:val="24"/>
              </w:rPr>
            </w:pPr>
            <w:proofErr w:type="spellStart"/>
            <w:r w:rsidRPr="00FC4DCE">
              <w:rPr>
                <w:sz w:val="20"/>
                <w:szCs w:val="24"/>
              </w:rPr>
              <w:t>iG</w:t>
            </w:r>
            <w:proofErr w:type="spellEnd"/>
            <w:r w:rsidRPr="00FC4DCE">
              <w:rPr>
                <w:sz w:val="20"/>
                <w:szCs w:val="24"/>
              </w:rPr>
              <w:t xml:space="preserve"> Downloader</w:t>
            </w:r>
          </w:p>
          <w:p w14:paraId="0F605956" w14:textId="77777777" w:rsidR="00683B19" w:rsidRDefault="00683B19" w:rsidP="00683B19">
            <w:pPr>
              <w:rPr>
                <w:b/>
                <w:bCs/>
              </w:rPr>
            </w:pPr>
          </w:p>
          <w:p w14:paraId="7E4FFDEC" w14:textId="20551307" w:rsidR="00683B19" w:rsidRPr="00683B19" w:rsidRDefault="00683B19" w:rsidP="00683B19">
            <w:pPr>
              <w:spacing w:line="276" w:lineRule="auto"/>
              <w:rPr>
                <w:b/>
                <w:bCs/>
                <w:sz w:val="20"/>
                <w:szCs w:val="24"/>
              </w:rPr>
            </w:pPr>
            <w:r w:rsidRPr="00683B19">
              <w:rPr>
                <w:b/>
                <w:bCs/>
                <w:sz w:val="20"/>
                <w:szCs w:val="24"/>
              </w:rPr>
              <w:t xml:space="preserve">GitHub: </w:t>
            </w:r>
            <w:r w:rsidR="001E1667" w:rsidRPr="001E1667"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  <w:t>https://github.com/DaNiwebDevlper/iG-downloader.git</w:t>
            </w:r>
          </w:p>
          <w:p w14:paraId="5DCD4417" w14:textId="77777777" w:rsidR="00683B19" w:rsidRPr="00683B19" w:rsidRDefault="00683B19" w:rsidP="00683B19">
            <w:pPr>
              <w:pStyle w:val="Date"/>
              <w:spacing w:line="276" w:lineRule="auto"/>
              <w:rPr>
                <w:sz w:val="20"/>
                <w:szCs w:val="24"/>
              </w:rPr>
            </w:pPr>
            <w:r w:rsidRPr="00683B19">
              <w:rPr>
                <w:sz w:val="20"/>
                <w:szCs w:val="24"/>
              </w:rPr>
              <w:t xml:space="preserve">A full-stack website, in which you can download any type of video by simply pasting the URL of the videos. It supports multiple platforms like Instagram, YouTube, Facebook &amp; and TikTok. </w:t>
            </w:r>
          </w:p>
          <w:p w14:paraId="26B9FBDA" w14:textId="77777777" w:rsidR="00683B19" w:rsidRPr="00683B19" w:rsidRDefault="00683B19" w:rsidP="00683B19">
            <w:pPr>
              <w:pStyle w:val="Heading4"/>
              <w:rPr>
                <w:bCs/>
                <w:sz w:val="20"/>
                <w:szCs w:val="24"/>
              </w:rPr>
            </w:pPr>
          </w:p>
          <w:p w14:paraId="47FF9756" w14:textId="77777777" w:rsidR="00683B19" w:rsidRPr="0009020F" w:rsidRDefault="00683B19" w:rsidP="00683B19">
            <w:pPr>
              <w:rPr>
                <w:b/>
                <w:bCs/>
                <w:sz w:val="22"/>
                <w:szCs w:val="28"/>
              </w:rPr>
            </w:pPr>
            <w:r w:rsidRPr="0009020F">
              <w:rPr>
                <w:b/>
                <w:bCs/>
                <w:sz w:val="22"/>
                <w:szCs w:val="28"/>
              </w:rPr>
              <w:t>Car-Site</w:t>
            </w:r>
          </w:p>
          <w:p w14:paraId="29E220D1" w14:textId="77777777" w:rsidR="00683B19" w:rsidRPr="0015298E" w:rsidRDefault="00683B19" w:rsidP="00683B19">
            <w:pPr>
              <w:pStyle w:val="Date"/>
              <w:spacing w:line="276" w:lineRule="auto"/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</w:pPr>
            <w:r w:rsidRPr="0015298E">
              <w:rPr>
                <w:b/>
                <w:bCs/>
                <w:sz w:val="20"/>
                <w:szCs w:val="24"/>
              </w:rPr>
              <w:t xml:space="preserve">GitHub: </w:t>
            </w:r>
            <w:r w:rsidRPr="0015298E"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  <w:t>https://github.com/DaNiwebDevlper/Car-WebSite.git</w:t>
            </w:r>
          </w:p>
          <w:p w14:paraId="6311CA1D" w14:textId="77777777" w:rsidR="00683B19" w:rsidRPr="0015298E" w:rsidRDefault="00683B19" w:rsidP="00683B19">
            <w:pPr>
              <w:spacing w:line="276" w:lineRule="auto"/>
              <w:jc w:val="both"/>
              <w:rPr>
                <w:sz w:val="20"/>
                <w:szCs w:val="24"/>
              </w:rPr>
            </w:pPr>
            <w:r w:rsidRPr="0015298E">
              <w:rPr>
                <w:sz w:val="20"/>
                <w:szCs w:val="24"/>
              </w:rPr>
              <w:t>A modern car website with multiple features, like search car model</w:t>
            </w:r>
            <w:r>
              <w:rPr>
                <w:sz w:val="20"/>
                <w:szCs w:val="24"/>
              </w:rPr>
              <w:t>,</w:t>
            </w:r>
            <w:r w:rsidRPr="0015298E">
              <w:rPr>
                <w:sz w:val="20"/>
                <w:szCs w:val="24"/>
              </w:rPr>
              <w:t xml:space="preserve"> Car name, car type, petrol average, and many more</w:t>
            </w:r>
            <w:r w:rsidRPr="0009020F">
              <w:t>.</w:t>
            </w:r>
          </w:p>
          <w:p w14:paraId="3C83B2B8" w14:textId="77777777" w:rsidR="00683B19" w:rsidRDefault="00683B19" w:rsidP="00683B19">
            <w:pPr>
              <w:pStyle w:val="Heading2"/>
            </w:pPr>
            <w:r>
              <w:t>Portfolio</w:t>
            </w:r>
          </w:p>
          <w:p w14:paraId="236C242C" w14:textId="27259008" w:rsidR="00683B19" w:rsidRPr="00223E03" w:rsidRDefault="00683B19" w:rsidP="00683B19">
            <w:pPr>
              <w:spacing w:line="276" w:lineRule="auto"/>
              <w:jc w:val="both"/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</w:pPr>
            <w:r w:rsidRPr="00D14619">
              <w:rPr>
                <w:b/>
                <w:bCs/>
                <w:sz w:val="20"/>
                <w:szCs w:val="24"/>
              </w:rPr>
              <w:t>GitHub Link:</w:t>
            </w:r>
            <w:r w:rsidR="00223E03">
              <w:rPr>
                <w:b/>
                <w:bCs/>
                <w:sz w:val="20"/>
                <w:szCs w:val="24"/>
              </w:rPr>
              <w:t xml:space="preserve"> </w:t>
            </w:r>
            <w:r w:rsidR="00223E03" w:rsidRPr="00223E03">
              <w:rPr>
                <w:b/>
                <w:bCs/>
                <w:color w:val="355D7E" w:themeColor="accent1" w:themeShade="80"/>
                <w:sz w:val="20"/>
                <w:szCs w:val="24"/>
                <w:u w:val="single"/>
              </w:rPr>
              <w:t>https://github.com/DaNiwebDevlper/Portfolio.git</w:t>
            </w:r>
          </w:p>
          <w:p w14:paraId="06B471F9" w14:textId="77777777" w:rsidR="00683B19" w:rsidRDefault="00683B19" w:rsidP="00683B19">
            <w:pPr>
              <w:spacing w:line="276" w:lineRule="auto"/>
              <w:jc w:val="both"/>
              <w:rPr>
                <w:sz w:val="20"/>
                <w:szCs w:val="24"/>
              </w:rPr>
            </w:pPr>
            <w:r w:rsidRPr="00D14619">
              <w:rPr>
                <w:sz w:val="20"/>
                <w:szCs w:val="24"/>
              </w:rPr>
              <w:t xml:space="preserve">Personal Portfolio site with modern and interactive design and cool animations. This site developed HTML, pure CSS, and JavaScript. </w:t>
            </w:r>
          </w:p>
          <w:p w14:paraId="30E7C984" w14:textId="1DF969BD" w:rsidR="00683B19" w:rsidRPr="00683B19" w:rsidRDefault="00683B19" w:rsidP="00683B19">
            <w:pPr>
              <w:spacing w:line="276" w:lineRule="auto"/>
              <w:jc w:val="both"/>
              <w:rPr>
                <w:b/>
                <w:bCs/>
                <w:sz w:val="22"/>
                <w:szCs w:val="28"/>
              </w:rPr>
            </w:pPr>
            <w:r w:rsidRPr="00D14619">
              <w:rPr>
                <w:b/>
                <w:bCs/>
                <w:sz w:val="22"/>
                <w:szCs w:val="28"/>
              </w:rPr>
              <w:t>Mini Projects: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 w:rsidRPr="00D14619">
              <w:rPr>
                <w:sz w:val="20"/>
                <w:szCs w:val="24"/>
              </w:rPr>
              <w:t xml:space="preserve">A lot of mini projects like LinkedIn &amp; and Amazon Clone, </w:t>
            </w:r>
            <w:r>
              <w:rPr>
                <w:sz w:val="20"/>
                <w:szCs w:val="24"/>
              </w:rPr>
              <w:t>Todo App, Age Calculator, Clock, and many more.</w:t>
            </w:r>
          </w:p>
        </w:tc>
      </w:tr>
    </w:tbl>
    <w:p w14:paraId="5B306929" w14:textId="77777777" w:rsidR="006C517B" w:rsidRDefault="006C517B" w:rsidP="000C45FF">
      <w:pPr>
        <w:tabs>
          <w:tab w:val="left" w:pos="990"/>
        </w:tabs>
      </w:pPr>
    </w:p>
    <w:sectPr w:rsidR="006C5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03B0" w14:textId="77777777" w:rsidR="00A63CA1" w:rsidRDefault="00A63CA1" w:rsidP="000C45FF">
      <w:r>
        <w:separator/>
      </w:r>
    </w:p>
  </w:endnote>
  <w:endnote w:type="continuationSeparator" w:id="0">
    <w:p w14:paraId="7E71AAA6" w14:textId="77777777" w:rsidR="00A63CA1" w:rsidRDefault="00A63C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DBAF" w14:textId="77777777" w:rsidR="00A63CA1" w:rsidRDefault="00A63CA1" w:rsidP="000C45FF">
      <w:r>
        <w:separator/>
      </w:r>
    </w:p>
  </w:footnote>
  <w:footnote w:type="continuationSeparator" w:id="0">
    <w:p w14:paraId="57B25827" w14:textId="77777777" w:rsidR="00A63CA1" w:rsidRDefault="00A63C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DB0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4696C0" wp14:editId="761246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006"/>
    <w:multiLevelType w:val="hybridMultilevel"/>
    <w:tmpl w:val="EF5C2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36450"/>
    <w:rsid w:val="00067197"/>
    <w:rsid w:val="0009020F"/>
    <w:rsid w:val="00091F6D"/>
    <w:rsid w:val="00094499"/>
    <w:rsid w:val="000C45FF"/>
    <w:rsid w:val="000E3FD1"/>
    <w:rsid w:val="00112054"/>
    <w:rsid w:val="001317D8"/>
    <w:rsid w:val="00146BC2"/>
    <w:rsid w:val="001525E1"/>
    <w:rsid w:val="0015298E"/>
    <w:rsid w:val="001634CF"/>
    <w:rsid w:val="00180329"/>
    <w:rsid w:val="0019001F"/>
    <w:rsid w:val="001A74A5"/>
    <w:rsid w:val="001B2ABD"/>
    <w:rsid w:val="001E0391"/>
    <w:rsid w:val="001E1667"/>
    <w:rsid w:val="001E1759"/>
    <w:rsid w:val="001F1ECC"/>
    <w:rsid w:val="00223E03"/>
    <w:rsid w:val="002400EB"/>
    <w:rsid w:val="00256CF7"/>
    <w:rsid w:val="00281FD5"/>
    <w:rsid w:val="002A1FAD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83B19"/>
    <w:rsid w:val="006C517B"/>
    <w:rsid w:val="00715FCB"/>
    <w:rsid w:val="00743101"/>
    <w:rsid w:val="00764C9F"/>
    <w:rsid w:val="007775E1"/>
    <w:rsid w:val="007867A0"/>
    <w:rsid w:val="007927F5"/>
    <w:rsid w:val="00802CA0"/>
    <w:rsid w:val="0081177F"/>
    <w:rsid w:val="009260CD"/>
    <w:rsid w:val="00940A66"/>
    <w:rsid w:val="00952C25"/>
    <w:rsid w:val="00A2118D"/>
    <w:rsid w:val="00A34B0B"/>
    <w:rsid w:val="00A63CA1"/>
    <w:rsid w:val="00AD0A50"/>
    <w:rsid w:val="00AD76E2"/>
    <w:rsid w:val="00B20152"/>
    <w:rsid w:val="00B32F30"/>
    <w:rsid w:val="00B359E4"/>
    <w:rsid w:val="00B57D98"/>
    <w:rsid w:val="00B70850"/>
    <w:rsid w:val="00C066B6"/>
    <w:rsid w:val="00C12479"/>
    <w:rsid w:val="00C37BA1"/>
    <w:rsid w:val="00C4674C"/>
    <w:rsid w:val="00C506CF"/>
    <w:rsid w:val="00C72BED"/>
    <w:rsid w:val="00C9578B"/>
    <w:rsid w:val="00CB0055"/>
    <w:rsid w:val="00D14619"/>
    <w:rsid w:val="00D2522B"/>
    <w:rsid w:val="00D422DE"/>
    <w:rsid w:val="00D5459D"/>
    <w:rsid w:val="00DA1F4D"/>
    <w:rsid w:val="00DD172A"/>
    <w:rsid w:val="00DD7D12"/>
    <w:rsid w:val="00E25A26"/>
    <w:rsid w:val="00E4381A"/>
    <w:rsid w:val="00E55D74"/>
    <w:rsid w:val="00F401E5"/>
    <w:rsid w:val="00F60274"/>
    <w:rsid w:val="00F77FB9"/>
    <w:rsid w:val="00FB068F"/>
    <w:rsid w:val="00F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654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9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BA704B6B-3CE3-4990-BA99-46656E424B94%7d\%7b2A9B7FB9-C745-41D6-A1D8-E2590D27A55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9B015CEF040FD9936E137C7A2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24995-597A-46B9-810F-B2B83A4F38D7}"/>
      </w:docPartPr>
      <w:docPartBody>
        <w:p w:rsidR="007004A9" w:rsidRDefault="006A763A" w:rsidP="006A763A">
          <w:pPr>
            <w:pStyle w:val="78B9B015CEF040FD9936E137C7A2A030"/>
          </w:pPr>
          <w:r w:rsidRPr="00D5459D">
            <w:t>Profile</w:t>
          </w:r>
        </w:p>
      </w:docPartBody>
    </w:docPart>
    <w:docPart>
      <w:docPartPr>
        <w:name w:val="AD4563C298D24A5690FF642A1EE88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04BF6-D8A4-48F4-B389-CBE187F33784}"/>
      </w:docPartPr>
      <w:docPartBody>
        <w:p w:rsidR="007004A9" w:rsidRDefault="006A763A" w:rsidP="006A763A">
          <w:pPr>
            <w:pStyle w:val="AD4563C298D24A5690FF642A1EE88924"/>
          </w:pPr>
          <w:r w:rsidRPr="00CB0055">
            <w:t>Contact</w:t>
          </w:r>
        </w:p>
      </w:docPartBody>
    </w:docPart>
    <w:docPart>
      <w:docPartPr>
        <w:name w:val="4C556A7E27D44C18A1A8957BACE97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A864-5C22-491A-BAAF-43BA297550BF}"/>
      </w:docPartPr>
      <w:docPartBody>
        <w:p w:rsidR="007004A9" w:rsidRDefault="006A763A" w:rsidP="006A763A">
          <w:pPr>
            <w:pStyle w:val="4C556A7E27D44C18A1A8957BACE976B6"/>
          </w:pPr>
          <w:r w:rsidRPr="004D3011">
            <w:t>PHONE:</w:t>
          </w:r>
        </w:p>
      </w:docPartBody>
    </w:docPart>
    <w:docPart>
      <w:docPartPr>
        <w:name w:val="235BE7D84D2B448C8C4B6227B89CA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0D8B1-7E90-40E3-8856-9C6C1F3A4CF4}"/>
      </w:docPartPr>
      <w:docPartBody>
        <w:p w:rsidR="007004A9" w:rsidRDefault="006A763A" w:rsidP="006A763A">
          <w:pPr>
            <w:pStyle w:val="235BE7D84D2B448C8C4B6227B89CAAFF"/>
          </w:pPr>
          <w:r w:rsidRPr="004D3011">
            <w:t>EMAIL:</w:t>
          </w:r>
        </w:p>
      </w:docPartBody>
    </w:docPart>
    <w:docPart>
      <w:docPartPr>
        <w:name w:val="316B48CFC21742E7B9FF7D1D09CB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481A-6A76-40BE-86B3-5093EE640B2A}"/>
      </w:docPartPr>
      <w:docPartBody>
        <w:p w:rsidR="007004A9" w:rsidRDefault="006A763A" w:rsidP="006A763A">
          <w:pPr>
            <w:pStyle w:val="316B48CFC21742E7B9FF7D1D09CB69E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81"/>
    <w:rsid w:val="001A7B78"/>
    <w:rsid w:val="00465381"/>
    <w:rsid w:val="006A763A"/>
    <w:rsid w:val="007004A9"/>
    <w:rsid w:val="0087291D"/>
    <w:rsid w:val="00AB205E"/>
    <w:rsid w:val="00C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B9B015CEF040FD9936E137C7A2A030">
    <w:name w:val="78B9B015CEF040FD9936E137C7A2A030"/>
    <w:rsid w:val="006A763A"/>
  </w:style>
  <w:style w:type="paragraph" w:customStyle="1" w:styleId="AD4563C298D24A5690FF642A1EE88924">
    <w:name w:val="AD4563C298D24A5690FF642A1EE88924"/>
    <w:rsid w:val="006A763A"/>
  </w:style>
  <w:style w:type="paragraph" w:customStyle="1" w:styleId="4C556A7E27D44C18A1A8957BACE976B6">
    <w:name w:val="4C556A7E27D44C18A1A8957BACE976B6"/>
    <w:rsid w:val="006A763A"/>
  </w:style>
  <w:style w:type="paragraph" w:customStyle="1" w:styleId="235BE7D84D2B448C8C4B6227B89CAAFF">
    <w:name w:val="235BE7D84D2B448C8C4B6227B89CAAFF"/>
    <w:rsid w:val="006A763A"/>
  </w:style>
  <w:style w:type="paragraph" w:customStyle="1" w:styleId="316B48CFC21742E7B9FF7D1D09CB69E0">
    <w:name w:val="316B48CFC21742E7B9FF7D1D09CB69E0"/>
    <w:rsid w:val="006A763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0D5FE-DE62-4B35-8AE5-69A3CCE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{2A9B7FB9-C745-41D6-A1D8-E2590D27A55F}tf00546271_win32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2023-08-28T14:59:00Z</dcterms:created>
  <dcterms:modified xsi:type="dcterms:W3CDTF">2023-09-19T18:06:00Z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51959cae-3e6a-427e-93e9-08c7f1f2ae61</vt:lpwstr>
  </property>
</Properties>
</file>